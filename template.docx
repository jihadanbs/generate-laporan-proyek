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5D94C" w14:textId="77777777" w:rsidR="00432FEB" w:rsidRPr="00432FEB" w:rsidRDefault="00432FEB" w:rsidP="00432FEB">
      <w:r w:rsidRPr="00432FEB">
        <w:t>LAPORAN KERJA</w:t>
      </w:r>
    </w:p>
    <w:p w14:paraId="1BEDEDBC" w14:textId="77777777" w:rsidR="00432FEB" w:rsidRPr="00432FEB" w:rsidRDefault="00432FEB" w:rsidP="00432FEB">
      <w:r w:rsidRPr="00432FEB">
        <w:t xml:space="preserve">LAPORAN KERJA GROUP SIPIL MINGGUAN PROYEK </w:t>
      </w:r>
    </w:p>
    <w:p w14:paraId="11C616D2" w14:textId="77777777" w:rsidR="00432FEB" w:rsidRPr="00432FEB" w:rsidRDefault="00432FEB" w:rsidP="00432FEB">
      <w:r w:rsidRPr="00432FEB">
        <w:t xml:space="preserve">PT. </w:t>
      </w:r>
      <w:proofErr w:type="gramStart"/>
      <w:r w:rsidRPr="00432FEB">
        <w:t xml:space="preserve">{{ </w:t>
      </w:r>
      <w:proofErr w:type="spellStart"/>
      <w:r w:rsidRPr="00432FEB">
        <w:t>nama</w:t>
      </w:r>
      <w:proofErr w:type="gramEnd"/>
      <w:r w:rsidRPr="00432FEB">
        <w:t>_</w:t>
      </w:r>
      <w:proofErr w:type="gramStart"/>
      <w:r w:rsidRPr="00432FEB">
        <w:t>perusahaan</w:t>
      </w:r>
      <w:proofErr w:type="spellEnd"/>
      <w:r w:rsidRPr="00432FEB">
        <w:t xml:space="preserve"> }</w:t>
      </w:r>
      <w:proofErr w:type="gramEnd"/>
      <w:r w:rsidRPr="00432FEB">
        <w:t xml:space="preserve">} </w:t>
      </w:r>
    </w:p>
    <w:p w14:paraId="776641BD" w14:textId="77777777" w:rsidR="00432FEB" w:rsidRPr="00432FEB" w:rsidRDefault="00432FEB" w:rsidP="00432FEB">
      <w:r w:rsidRPr="00432FEB">
        <w:t xml:space="preserve">PERIODE TANGGAL </w:t>
      </w:r>
      <w:proofErr w:type="gramStart"/>
      <w:r w:rsidRPr="00432FEB">
        <w:t xml:space="preserve">{{ </w:t>
      </w:r>
      <w:proofErr w:type="spellStart"/>
      <w:r w:rsidRPr="00432FEB">
        <w:t>periode</w:t>
      </w:r>
      <w:proofErr w:type="gramEnd"/>
      <w:r w:rsidRPr="00432FEB">
        <w:t>_</w:t>
      </w:r>
      <w:proofErr w:type="gramStart"/>
      <w:r w:rsidRPr="00432FEB">
        <w:t>laporan</w:t>
      </w:r>
      <w:proofErr w:type="spellEnd"/>
      <w:r w:rsidRPr="00432FEB">
        <w:t xml:space="preserve"> }</w:t>
      </w:r>
      <w:proofErr w:type="gramEnd"/>
      <w:r w:rsidRPr="00432FEB">
        <w:t>}</w:t>
      </w:r>
    </w:p>
    <w:p w14:paraId="37C32D0E" w14:textId="77777777" w:rsidR="00432FEB" w:rsidRPr="00432FEB" w:rsidRDefault="00432FEB" w:rsidP="00432FEB">
      <w:pPr>
        <w:rPr>
          <w:lang w:val="sv-SE"/>
        </w:rPr>
      </w:pPr>
    </w:p>
    <w:p w14:paraId="55A44D93" w14:textId="77777777" w:rsidR="00432FEB" w:rsidRPr="00432FEB" w:rsidRDefault="00432FEB" w:rsidP="00432FEB">
      <w:pPr>
        <w:rPr>
          <w:lang w:val="sv-SE"/>
        </w:rPr>
      </w:pPr>
      <w:r w:rsidRPr="00432FEB">
        <w:rPr>
          <w:lang w:val="sv-SE"/>
        </w:rPr>
        <w:t>{% for grup in daftar_pekerjaan %}</w:t>
      </w:r>
    </w:p>
    <w:p w14:paraId="1B40D1ED" w14:textId="1B93D0DF" w:rsidR="00432FEB" w:rsidRPr="00064E90" w:rsidRDefault="00064E90" w:rsidP="00432FEB">
      <w:pPr>
        <w:rPr>
          <w:lang w:val="sv-SE"/>
        </w:rPr>
      </w:pPr>
      <w:r w:rsidRPr="00064E90">
        <w:rPr>
          <w:lang w:val="sv-SE"/>
        </w:rPr>
        <w:t>{{ loop.index }}. {{ grup.nama_grup }}</w:t>
      </w:r>
    </w:p>
    <w:p w14:paraId="20C23C8D" w14:textId="77777777" w:rsidR="00432FEB" w:rsidRPr="00064E90" w:rsidRDefault="00432FEB" w:rsidP="00432FEB">
      <w:pPr>
        <w:rPr>
          <w:lang w:val="sv-SE"/>
        </w:rPr>
      </w:pPr>
    </w:p>
    <w:p w14:paraId="5699C3B0" w14:textId="77777777" w:rsidR="00432FEB" w:rsidRPr="00432FEB" w:rsidRDefault="00432FEB" w:rsidP="00432FEB">
      <w:r w:rsidRPr="00432FEB">
        <w:t xml:space="preserve">{% for detail in </w:t>
      </w:r>
      <w:proofErr w:type="spellStart"/>
      <w:proofErr w:type="gramStart"/>
      <w:r w:rsidRPr="00432FEB">
        <w:t>grup.detail</w:t>
      </w:r>
      <w:proofErr w:type="gramEnd"/>
      <w:r w:rsidRPr="00432FEB">
        <w:t>_pekerjaan</w:t>
      </w:r>
      <w:proofErr w:type="spellEnd"/>
      <w:r w:rsidRPr="00432FEB">
        <w:t xml:space="preserve"> %} </w:t>
      </w:r>
    </w:p>
    <w:p w14:paraId="63F5284D" w14:textId="77777777" w:rsidR="00432FEB" w:rsidRPr="00432FEB" w:rsidRDefault="00432FEB" w:rsidP="00432FEB">
      <w:pPr>
        <w:rPr>
          <w:lang w:val="sv-SE"/>
        </w:rPr>
      </w:pPr>
      <w:r w:rsidRPr="00432FEB">
        <w:rPr>
          <w:lang w:val="sv-SE"/>
        </w:rPr>
        <w:t xml:space="preserve">- {{ detail }} </w:t>
      </w:r>
    </w:p>
    <w:p w14:paraId="4F180B5B" w14:textId="77777777" w:rsidR="00432FEB" w:rsidRPr="00432FEB" w:rsidRDefault="00432FEB" w:rsidP="00432FEB">
      <w:pPr>
        <w:rPr>
          <w:lang w:val="sv-SE"/>
        </w:rPr>
      </w:pPr>
      <w:r w:rsidRPr="00432FEB">
        <w:rPr>
          <w:lang w:val="sv-SE"/>
        </w:rPr>
        <w:t>{% endfor %}</w:t>
      </w:r>
    </w:p>
    <w:p w14:paraId="687885C9" w14:textId="77777777" w:rsidR="00432FEB" w:rsidRPr="00432FEB" w:rsidRDefault="00432FEB" w:rsidP="00432FEB">
      <w:pPr>
        <w:rPr>
          <w:lang w:val="sv-SE"/>
        </w:rPr>
      </w:pPr>
    </w:p>
    <w:p w14:paraId="72B16727" w14:textId="77777777" w:rsidR="00432FEB" w:rsidRPr="00432FEB" w:rsidRDefault="00432FEB" w:rsidP="00432FEB">
      <w:pPr>
        <w:rPr>
          <w:lang w:val="sv-SE"/>
        </w:rPr>
      </w:pPr>
      <w:r w:rsidRPr="00432FEB">
        <w:rPr>
          <w:lang w:val="sv-SE"/>
        </w:rPr>
        <w:t xml:space="preserve">Dokumentasi Foto: </w:t>
      </w:r>
    </w:p>
    <w:p w14:paraId="1ACF3C08" w14:textId="77777777" w:rsidR="00432FEB" w:rsidRPr="00432FEB" w:rsidRDefault="00432FEB" w:rsidP="00432FEB">
      <w:pPr>
        <w:rPr>
          <w:lang w:val="sv-SE"/>
        </w:rPr>
      </w:pPr>
      <w:r w:rsidRPr="00432FEB">
        <w:rPr>
          <w:lang w:val="sv-SE"/>
        </w:rPr>
        <w:t xml:space="preserve">{% for gambar in grup.dokumentasi %} </w:t>
      </w:r>
    </w:p>
    <w:p w14:paraId="1B3EB1EF" w14:textId="77777777" w:rsidR="00432FEB" w:rsidRPr="00432FEB" w:rsidRDefault="00432FEB" w:rsidP="00432FEB">
      <w:pPr>
        <w:rPr>
          <w:lang w:val="sv-SE"/>
        </w:rPr>
      </w:pPr>
      <w:r w:rsidRPr="00432FEB">
        <w:rPr>
          <w:lang w:val="sv-SE"/>
        </w:rPr>
        <w:t xml:space="preserve">{{ gambar }} </w:t>
      </w:r>
    </w:p>
    <w:p w14:paraId="4F3CEC0C" w14:textId="77777777" w:rsidR="00432FEB" w:rsidRPr="00432FEB" w:rsidRDefault="00432FEB" w:rsidP="00432FEB">
      <w:pPr>
        <w:rPr>
          <w:lang w:val="sv-SE"/>
        </w:rPr>
      </w:pPr>
      <w:r w:rsidRPr="00432FEB">
        <w:rPr>
          <w:lang w:val="sv-SE"/>
        </w:rPr>
        <w:t>{% endfor %}</w:t>
      </w:r>
    </w:p>
    <w:p w14:paraId="1DC452A5" w14:textId="77777777" w:rsidR="00432FEB" w:rsidRPr="00432FEB" w:rsidRDefault="00432FEB" w:rsidP="00432FEB">
      <w:pPr>
        <w:rPr>
          <w:lang w:val="sv-SE"/>
        </w:rPr>
      </w:pPr>
      <w:r w:rsidRPr="00432FEB">
        <w:t xml:space="preserve">{% </w:t>
      </w:r>
      <w:proofErr w:type="spellStart"/>
      <w:r w:rsidRPr="00432FEB">
        <w:t>endfor</w:t>
      </w:r>
      <w:proofErr w:type="spellEnd"/>
      <w:r w:rsidRPr="00432FEB">
        <w:t xml:space="preserve"> %}</w:t>
      </w:r>
    </w:p>
    <w:p w14:paraId="0FA3400A" w14:textId="77777777" w:rsidR="00067300" w:rsidRPr="00432FEB" w:rsidRDefault="00067300" w:rsidP="00432FEB"/>
    <w:sectPr w:rsidR="00067300" w:rsidRPr="00432FEB" w:rsidSect="00EB6DEE">
      <w:pgSz w:w="11907" w:h="16840" w:orient="landscape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D6"/>
    <w:rsid w:val="00064E90"/>
    <w:rsid w:val="00067300"/>
    <w:rsid w:val="001B0A38"/>
    <w:rsid w:val="001E249E"/>
    <w:rsid w:val="00221AD4"/>
    <w:rsid w:val="003E6940"/>
    <w:rsid w:val="00432FEB"/>
    <w:rsid w:val="004B266E"/>
    <w:rsid w:val="004C3B3A"/>
    <w:rsid w:val="00527002"/>
    <w:rsid w:val="005E2EAE"/>
    <w:rsid w:val="006B231B"/>
    <w:rsid w:val="007D7089"/>
    <w:rsid w:val="00802732"/>
    <w:rsid w:val="00884BD6"/>
    <w:rsid w:val="00936CDB"/>
    <w:rsid w:val="0093727E"/>
    <w:rsid w:val="00A87654"/>
    <w:rsid w:val="00CA4CB8"/>
    <w:rsid w:val="00CF3AA6"/>
    <w:rsid w:val="00CF70A1"/>
    <w:rsid w:val="00E11788"/>
    <w:rsid w:val="00EB6DEE"/>
    <w:rsid w:val="00FD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97D"/>
  <w15:chartTrackingRefBased/>
  <w15:docId w15:val="{D99556AE-DBC3-4539-A31F-FE2D9234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0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7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dan\Documents\code\laporan_proyek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</dc:creator>
  <cp:keywords/>
  <dc:description/>
  <cp:lastModifiedBy>Jihadan Beckhianosyuhada</cp:lastModifiedBy>
  <cp:revision>2</cp:revision>
  <dcterms:created xsi:type="dcterms:W3CDTF">2025-07-23T08:01:00Z</dcterms:created>
  <dcterms:modified xsi:type="dcterms:W3CDTF">2025-07-23T08:14:00Z</dcterms:modified>
</cp:coreProperties>
</file>